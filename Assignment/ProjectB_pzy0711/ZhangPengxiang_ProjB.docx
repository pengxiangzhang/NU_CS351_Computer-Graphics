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42E9E" w14:textId="740AC4C5" w:rsidR="00F9444C" w:rsidRDefault="00C90697">
      <w:pPr>
        <w:pStyle w:val="NoSpacing"/>
      </w:pPr>
      <w:r>
        <w:t>Pengxiang Zhang</w:t>
      </w:r>
      <w:r w:rsidR="00AD45EA">
        <w:t xml:space="preserve"> (PZY0711)</w:t>
      </w:r>
    </w:p>
    <w:p w14:paraId="31BD4508" w14:textId="06D192EB" w:rsidR="00E614DD" w:rsidRDefault="00C90697">
      <w:pPr>
        <w:pStyle w:val="NoSpacing"/>
      </w:pPr>
      <w:r>
        <w:t xml:space="preserve">Dr. </w:t>
      </w:r>
      <w:proofErr w:type="spellStart"/>
      <w:r w:rsidR="00D80DAE" w:rsidRPr="00D80DAE">
        <w:t>Tumblin</w:t>
      </w:r>
      <w:proofErr w:type="spellEnd"/>
    </w:p>
    <w:p w14:paraId="450E1175" w14:textId="470F5978" w:rsidR="00E614DD" w:rsidRDefault="00D80DAE">
      <w:pPr>
        <w:pStyle w:val="NoSpacing"/>
      </w:pPr>
      <w:r w:rsidRPr="00D80DAE">
        <w:t>EECS</w:t>
      </w:r>
      <w:r>
        <w:t>-351-1</w:t>
      </w:r>
    </w:p>
    <w:p w14:paraId="47C08F45" w14:textId="7528665C" w:rsidR="00E614DD" w:rsidRDefault="00D45E61">
      <w:pPr>
        <w:pStyle w:val="NoSpacing"/>
      </w:pPr>
      <w:r>
        <w:t>15</w:t>
      </w:r>
      <w:r w:rsidR="00C90697">
        <w:t>/</w:t>
      </w:r>
      <w:r w:rsidR="00D80DAE">
        <w:t>1</w:t>
      </w:r>
      <w:r>
        <w:t>1</w:t>
      </w:r>
      <w:r w:rsidR="00C90697">
        <w:t>/20</w:t>
      </w:r>
      <w:r w:rsidR="00A83D37">
        <w:t>2</w:t>
      </w:r>
      <w:r w:rsidR="00D80DAE">
        <w:t>1</w:t>
      </w:r>
    </w:p>
    <w:p w14:paraId="7E05373E" w14:textId="668729F4" w:rsidR="00B21DCB" w:rsidRDefault="00D4150F" w:rsidP="00B21DCB">
      <w:pPr>
        <w:pStyle w:val="Title"/>
      </w:pPr>
      <w:r w:rsidRPr="00D4150F">
        <w:t xml:space="preserve">Project </w:t>
      </w:r>
      <w:r w:rsidR="007D0A6A">
        <w:t>B</w:t>
      </w:r>
      <w:r w:rsidRPr="00D4150F">
        <w:t xml:space="preserve">: </w:t>
      </w:r>
      <w:r w:rsidR="00D45E61" w:rsidRPr="00D45E61">
        <w:t xml:space="preserve">Flying Through </w:t>
      </w:r>
      <w:proofErr w:type="gramStart"/>
      <w:r w:rsidR="00D45E61" w:rsidRPr="00D45E61">
        <w:t>a</w:t>
      </w:r>
      <w:proofErr w:type="gramEnd"/>
      <w:r w:rsidR="00D45E61" w:rsidRPr="00D45E61">
        <w:t xml:space="preserve"> Abstractionism Water-tap</w:t>
      </w:r>
    </w:p>
    <w:p w14:paraId="298453A4" w14:textId="746FFB55" w:rsidR="00B21DCB" w:rsidRDefault="00B21DCB" w:rsidP="00B21DCB">
      <w:pPr>
        <w:pStyle w:val="Heading1"/>
      </w:pPr>
      <w:r w:rsidRPr="00B21DCB">
        <w:t>User’s Guid</w:t>
      </w:r>
      <w:r>
        <w:t>e</w:t>
      </w:r>
    </w:p>
    <w:p w14:paraId="5C0D4C05" w14:textId="77777777" w:rsidR="000E486E" w:rsidRDefault="000E486E" w:rsidP="000E486E">
      <w:r>
        <w:t xml:space="preserve">To look around of the 3D grid </w:t>
      </w:r>
      <w:r>
        <w:rPr>
          <w:rFonts w:hint="eastAsia"/>
        </w:rPr>
        <w:t>can be controlled using the keyboard with keys</w:t>
      </w:r>
      <w:r>
        <w:t xml:space="preserve"> “W”, “S”, “A” and “D”. </w:t>
      </w:r>
    </w:p>
    <w:p w14:paraId="0709F4DA" w14:textId="4AFA27F6" w:rsidR="000E486E" w:rsidRPr="000E486E" w:rsidRDefault="000E486E" w:rsidP="000E486E">
      <w:r>
        <w:t>To zoom in and out can be controlled using the keyboard with keys “</w:t>
      </w:r>
      <w:r>
        <w:rPr>
          <w:color w:val="000000"/>
          <w:sz w:val="27"/>
          <w:szCs w:val="27"/>
        </w:rPr>
        <w:t>↑</w:t>
      </w:r>
      <w:r>
        <w:rPr>
          <w:color w:val="000000"/>
          <w:sz w:val="27"/>
          <w:szCs w:val="27"/>
        </w:rPr>
        <w:t>” and “</w:t>
      </w:r>
      <w:r>
        <w:rPr>
          <w:color w:val="000000"/>
          <w:sz w:val="27"/>
          <w:szCs w:val="27"/>
        </w:rPr>
        <w:t>↓</w:t>
      </w:r>
      <w:r>
        <w:rPr>
          <w:color w:val="000000"/>
          <w:sz w:val="27"/>
          <w:szCs w:val="27"/>
        </w:rPr>
        <w:t>”.</w:t>
      </w:r>
      <w:r>
        <w:t xml:space="preserve"> </w:t>
      </w:r>
    </w:p>
    <w:p w14:paraId="3F90A458" w14:textId="2BC279CC" w:rsidR="00A857FC" w:rsidRDefault="00A857FC" w:rsidP="00A857FC">
      <w:pPr>
        <w:suppressAutoHyphens w:val="0"/>
      </w:pPr>
      <w:r>
        <w:rPr>
          <w:rFonts w:hint="eastAsia"/>
        </w:rPr>
        <w:t xml:space="preserve">The rate of the water coming out from the pipe (Spin of the 3D object) can be controlled using the keyboard with keys </w:t>
      </w:r>
      <w:r>
        <w:rPr>
          <w:rFonts w:hint="eastAsia"/>
        </w:rPr>
        <w:t>“</w:t>
      </w:r>
      <w:r w:rsidR="00D01ACE">
        <w:t>I</w:t>
      </w:r>
      <w:r>
        <w:rPr>
          <w:rFonts w:hint="eastAsia"/>
        </w:rPr>
        <w:t>”</w:t>
      </w:r>
      <w:r>
        <w:rPr>
          <w:rFonts w:hint="eastAsia"/>
        </w:rPr>
        <w:t xml:space="preserve"> and </w:t>
      </w:r>
      <w:r>
        <w:rPr>
          <w:rFonts w:hint="eastAsia"/>
        </w:rPr>
        <w:t>“</w:t>
      </w:r>
      <w:r w:rsidR="00D01ACE">
        <w:t>K”.</w:t>
      </w:r>
      <w:r>
        <w:rPr>
          <w:rFonts w:hint="eastAsia"/>
        </w:rPr>
        <w:t xml:space="preserve"> </w:t>
      </w:r>
    </w:p>
    <w:p w14:paraId="2AFD877B" w14:textId="03DFA843" w:rsidR="00A857FC" w:rsidRDefault="00A857FC" w:rsidP="00A857FC">
      <w:pPr>
        <w:suppressAutoHyphens w:val="0"/>
      </w:pPr>
      <w:r>
        <w:rPr>
          <w:rFonts w:hint="eastAsia"/>
        </w:rPr>
        <w:t xml:space="preserve">The rate of the water flow (moving speed of the 3D object) can be controlled using the keyboard with keys </w:t>
      </w:r>
      <w:r>
        <w:rPr>
          <w:rFonts w:hint="eastAsia"/>
        </w:rPr>
        <w:t>“</w:t>
      </w:r>
      <w:r w:rsidR="00D01ACE">
        <w:t>J</w:t>
      </w:r>
      <w:r>
        <w:rPr>
          <w:rFonts w:hint="eastAsia"/>
        </w:rPr>
        <w:t>”</w:t>
      </w:r>
      <w:r>
        <w:rPr>
          <w:rFonts w:hint="eastAsia"/>
        </w:rPr>
        <w:t xml:space="preserve"> and </w:t>
      </w:r>
      <w:r>
        <w:rPr>
          <w:rFonts w:hint="eastAsia"/>
        </w:rPr>
        <w:t>“</w:t>
      </w:r>
      <w:r w:rsidR="00D01ACE">
        <w:t>L”</w:t>
      </w:r>
    </w:p>
    <w:p w14:paraId="5436CCA8" w14:textId="4847B526" w:rsidR="004D3DF1" w:rsidRDefault="00A857FC" w:rsidP="00DD7CF3">
      <w:pPr>
        <w:suppressAutoHyphens w:val="0"/>
      </w:pPr>
      <w:r>
        <w:t xml:space="preserve">You may drag and spin using the mouse on the webpage to rotate the </w:t>
      </w:r>
      <w:r w:rsidR="001901F7" w:rsidRPr="001901F7">
        <w:t>sphere</w:t>
      </w:r>
      <w:r>
        <w:t>.</w:t>
      </w:r>
    </w:p>
    <w:p w14:paraId="7190D81E" w14:textId="77777777" w:rsidR="004D3DF1" w:rsidRDefault="004D3DF1">
      <w:pPr>
        <w:suppressAutoHyphens w:val="0"/>
        <w:rPr>
          <w:rStyle w:val="Heading1Char"/>
        </w:rPr>
      </w:pPr>
      <w:r>
        <w:rPr>
          <w:rStyle w:val="Heading1Char"/>
        </w:rPr>
        <w:br w:type="page"/>
      </w:r>
    </w:p>
    <w:p w14:paraId="5B5CFDF0" w14:textId="17AF18B8" w:rsidR="004D3DF1" w:rsidRPr="008D2B6A" w:rsidRDefault="004D3DF1" w:rsidP="008D2B6A">
      <w:pPr>
        <w:suppressAutoHyphens w:val="0"/>
        <w:ind w:firstLine="0"/>
        <w:rPr>
          <w:rFonts w:asciiTheme="majorHAnsi" w:eastAsiaTheme="majorEastAsia" w:hAnsiTheme="majorHAnsi" w:cstheme="majorBidi"/>
        </w:rPr>
      </w:pPr>
      <w:r w:rsidRPr="004D3DF1">
        <w:rPr>
          <w:rStyle w:val="Heading1Char"/>
        </w:rPr>
        <w:lastRenderedPageBreak/>
        <w:t>Result</w:t>
      </w:r>
      <w:r w:rsidR="008D2B6A">
        <w:rPr>
          <w:noProof/>
        </w:rPr>
        <w:drawing>
          <wp:inline distT="0" distB="0" distL="0" distR="0" wp14:anchorId="3FB4B99F" wp14:editId="1341DC16">
            <wp:extent cx="5943600" cy="4925695"/>
            <wp:effectExtent l="0" t="0" r="0" b="825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9"/>
                    <a:stretch>
                      <a:fillRect/>
                    </a:stretch>
                  </pic:blipFill>
                  <pic:spPr>
                    <a:xfrm>
                      <a:off x="0" y="0"/>
                      <a:ext cx="5943600" cy="4925695"/>
                    </a:xfrm>
                    <a:prstGeom prst="rect">
                      <a:avLst/>
                    </a:prstGeom>
                  </pic:spPr>
                </pic:pic>
              </a:graphicData>
            </a:graphic>
          </wp:inline>
        </w:drawing>
      </w:r>
      <w:r w:rsidR="008D2B6A">
        <w:rPr>
          <w:rFonts w:asciiTheme="majorHAnsi" w:eastAsiaTheme="majorEastAsia" w:hAnsiTheme="majorHAnsi" w:cstheme="majorBidi"/>
          <w:noProof/>
        </w:rPr>
        <w:t xml:space="preserve"> </w:t>
      </w:r>
    </w:p>
    <w:p w14:paraId="09B04B0B" w14:textId="21FCC13E" w:rsidR="004D3DF1" w:rsidRDefault="004D3DF1" w:rsidP="004D3DF1">
      <w:pPr>
        <w:pStyle w:val="Caption"/>
        <w:rPr>
          <w:rStyle w:val="Heading1Char"/>
        </w:rPr>
      </w:pPr>
      <w:r>
        <w:t xml:space="preserve">Figure </w:t>
      </w:r>
      <w:fldSimple w:instr=" SEQ Figure \* ARABIC ">
        <w:r w:rsidR="002C7C41">
          <w:rPr>
            <w:noProof/>
          </w:rPr>
          <w:t>1</w:t>
        </w:r>
      </w:fldSimple>
      <w:r>
        <w:t xml:space="preserve"> - Initial View</w:t>
      </w:r>
    </w:p>
    <w:p w14:paraId="31BA69E7" w14:textId="77777777" w:rsidR="008D2B6A" w:rsidRPr="008D2B6A" w:rsidRDefault="008D2B6A" w:rsidP="008D2B6A">
      <w:pPr>
        <w:ind w:firstLine="0"/>
      </w:pPr>
      <w:r w:rsidRPr="008D2B6A">
        <w:t>This is the view when the user first loads the webpage. The hexagon on the left side is the water tap. The heptagon on the right is the switch of the water tab, The quadrilateral under the water tab is the model of the flow of the water. On the top, there is a ball that can be rotated by mouse is represented as a sponge.</w:t>
      </w:r>
    </w:p>
    <w:p w14:paraId="087AB338" w14:textId="0D00BA28" w:rsidR="004D3DF1" w:rsidRDefault="00A51E57" w:rsidP="004D3DF1">
      <w:pPr>
        <w:keepNext/>
        <w:ind w:firstLine="0"/>
      </w:pPr>
      <w:r>
        <w:rPr>
          <w:noProof/>
        </w:rPr>
        <w:lastRenderedPageBreak/>
        <w:drawing>
          <wp:inline distT="0" distB="0" distL="0" distR="0" wp14:anchorId="19FA7B55" wp14:editId="535207C4">
            <wp:extent cx="5943600" cy="4411345"/>
            <wp:effectExtent l="0" t="0" r="0" b="8255"/>
            <wp:docPr id="2" name="Picture 2" descr="A picture containing wire, light, 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wire, light, net&#10;&#10;Description automatically generated"/>
                    <pic:cNvPicPr/>
                  </pic:nvPicPr>
                  <pic:blipFill>
                    <a:blip r:embed="rId10"/>
                    <a:stretch>
                      <a:fillRect/>
                    </a:stretch>
                  </pic:blipFill>
                  <pic:spPr>
                    <a:xfrm>
                      <a:off x="0" y="0"/>
                      <a:ext cx="5943600" cy="4411345"/>
                    </a:xfrm>
                    <a:prstGeom prst="rect">
                      <a:avLst/>
                    </a:prstGeom>
                  </pic:spPr>
                </pic:pic>
              </a:graphicData>
            </a:graphic>
          </wp:inline>
        </w:drawing>
      </w:r>
    </w:p>
    <w:p w14:paraId="42C3F9F7" w14:textId="403DBEEA" w:rsidR="004D3DF1" w:rsidRDefault="004D3DF1" w:rsidP="004D3DF1">
      <w:pPr>
        <w:pStyle w:val="Caption"/>
      </w:pPr>
      <w:r>
        <w:t xml:space="preserve">Figure </w:t>
      </w:r>
      <w:fldSimple w:instr=" SEQ Figure \* ARABIC ">
        <w:r w:rsidR="002C7C41">
          <w:rPr>
            <w:noProof/>
          </w:rPr>
          <w:t>2</w:t>
        </w:r>
      </w:fldSimple>
      <w:r>
        <w:t xml:space="preserve"> - Spin 3D Shape</w:t>
      </w:r>
    </w:p>
    <w:p w14:paraId="52497AAA" w14:textId="3A7F5923" w:rsidR="004D3DF1" w:rsidRDefault="00CE036C" w:rsidP="004D3DF1">
      <w:pPr>
        <w:ind w:firstLine="0"/>
      </w:pPr>
      <w:r>
        <w:t xml:space="preserve">The </w:t>
      </w:r>
      <w:r w:rsidR="00A51E57" w:rsidRPr="001901F7">
        <w:t>sphere</w:t>
      </w:r>
      <w:r>
        <w:t xml:space="preserve"> can be rotate using the mouse when user drag the object around. </w:t>
      </w:r>
    </w:p>
    <w:p w14:paraId="0AEDBBB2" w14:textId="6FF23CBD" w:rsidR="00CE036C" w:rsidRPr="004D3DF1" w:rsidRDefault="00CE036C" w:rsidP="00A51E57">
      <w:pPr>
        <w:suppressAutoHyphens w:val="0"/>
        <w:sectPr w:rsidR="00CE036C" w:rsidRPr="004D3DF1">
          <w:headerReference w:type="default" r:id="rId11"/>
          <w:headerReference w:type="first" r:id="rId12"/>
          <w:pgSz w:w="12240" w:h="15840"/>
          <w:pgMar w:top="1440" w:right="1440" w:bottom="1440" w:left="1440" w:header="720" w:footer="720" w:gutter="0"/>
          <w:cols w:space="720"/>
          <w:titlePg/>
          <w:docGrid w:linePitch="360"/>
        </w:sectPr>
      </w:pPr>
      <w:r>
        <w:br w:type="page"/>
      </w:r>
    </w:p>
    <w:p w14:paraId="57F25958" w14:textId="5D398C7B" w:rsidR="00CE036C" w:rsidRDefault="009547CB" w:rsidP="00CE036C">
      <w:pPr>
        <w:keepNext/>
        <w:ind w:firstLine="0"/>
      </w:pPr>
      <w:r>
        <w:rPr>
          <w:noProof/>
        </w:rPr>
        <w:lastRenderedPageBreak/>
        <w:drawing>
          <wp:inline distT="0" distB="0" distL="0" distR="0" wp14:anchorId="03CF3F93" wp14:editId="2A9B7118">
            <wp:extent cx="5943600" cy="4429760"/>
            <wp:effectExtent l="0" t="0" r="0" b="8890"/>
            <wp:docPr id="8" name="Picture 8"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ght&#10;&#10;Description automatically generated"/>
                    <pic:cNvPicPr/>
                  </pic:nvPicPr>
                  <pic:blipFill>
                    <a:blip r:embed="rId13"/>
                    <a:stretch>
                      <a:fillRect/>
                    </a:stretch>
                  </pic:blipFill>
                  <pic:spPr>
                    <a:xfrm>
                      <a:off x="0" y="0"/>
                      <a:ext cx="5943600" cy="4429760"/>
                    </a:xfrm>
                    <a:prstGeom prst="rect">
                      <a:avLst/>
                    </a:prstGeom>
                  </pic:spPr>
                </pic:pic>
              </a:graphicData>
            </a:graphic>
          </wp:inline>
        </w:drawing>
      </w:r>
    </w:p>
    <w:p w14:paraId="3ABEFB05" w14:textId="49B0B2FE" w:rsidR="00CC4630" w:rsidRDefault="00CE036C" w:rsidP="00CE036C">
      <w:pPr>
        <w:pStyle w:val="Caption"/>
      </w:pPr>
      <w:r>
        <w:t xml:space="preserve">Figure </w:t>
      </w:r>
      <w:fldSimple w:instr=" SEQ Figure \* ARABIC ">
        <w:r w:rsidR="002C7C41">
          <w:rPr>
            <w:noProof/>
          </w:rPr>
          <w:t>3</w:t>
        </w:r>
      </w:fldSimple>
      <w:r>
        <w:t xml:space="preserve"> - User </w:t>
      </w:r>
      <w:r w:rsidR="009547CB">
        <w:t>Fly Around</w:t>
      </w:r>
    </w:p>
    <w:p w14:paraId="0E7DFA0A" w14:textId="52DF3A78" w:rsidR="00CE036C" w:rsidRDefault="009547CB" w:rsidP="009547CB">
      <w:pPr>
        <w:suppressAutoHyphens w:val="0"/>
        <w:ind w:firstLine="0"/>
      </w:pPr>
      <w:r>
        <w:t xml:space="preserve">User can control the camera to see the 3D grid. </w:t>
      </w:r>
    </w:p>
    <w:p w14:paraId="0375183D" w14:textId="23CF9CC0" w:rsidR="00CE036C" w:rsidRDefault="00AA0BDC" w:rsidP="00CE036C">
      <w:pPr>
        <w:keepNext/>
        <w:ind w:firstLine="0"/>
      </w:pPr>
      <w:r>
        <w:rPr>
          <w:noProof/>
        </w:rPr>
        <w:lastRenderedPageBreak/>
        <w:drawing>
          <wp:inline distT="0" distB="0" distL="0" distR="0" wp14:anchorId="6EBD2615" wp14:editId="786A7375">
            <wp:extent cx="5943600" cy="4342130"/>
            <wp:effectExtent l="0" t="0" r="0" b="1270"/>
            <wp:docPr id="9" name="Picture 9" descr="Chart, 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urface chart&#10;&#10;Description automatically generated with medium confidence"/>
                    <pic:cNvPicPr/>
                  </pic:nvPicPr>
                  <pic:blipFill>
                    <a:blip r:embed="rId14"/>
                    <a:stretch>
                      <a:fillRect/>
                    </a:stretch>
                  </pic:blipFill>
                  <pic:spPr>
                    <a:xfrm>
                      <a:off x="0" y="0"/>
                      <a:ext cx="5943600" cy="4342130"/>
                    </a:xfrm>
                    <a:prstGeom prst="rect">
                      <a:avLst/>
                    </a:prstGeom>
                  </pic:spPr>
                </pic:pic>
              </a:graphicData>
            </a:graphic>
          </wp:inline>
        </w:drawing>
      </w:r>
    </w:p>
    <w:p w14:paraId="49E02DA2" w14:textId="395A0CFA" w:rsidR="00CE036C" w:rsidRDefault="00CE036C" w:rsidP="00CE036C">
      <w:pPr>
        <w:pStyle w:val="Caption"/>
      </w:pPr>
      <w:r>
        <w:t xml:space="preserve">Figure </w:t>
      </w:r>
      <w:fldSimple w:instr=" SEQ Figure \* ARABIC ">
        <w:r w:rsidR="002C7C41">
          <w:rPr>
            <w:noProof/>
          </w:rPr>
          <w:t>4</w:t>
        </w:r>
      </w:fldSimple>
      <w:r>
        <w:t xml:space="preserve"> – Joint</w:t>
      </w:r>
    </w:p>
    <w:p w14:paraId="2FFE2E2B" w14:textId="6E913190" w:rsidR="00CE036C" w:rsidRDefault="00CE036C" w:rsidP="00CE036C">
      <w:pPr>
        <w:pStyle w:val="NormalWeb"/>
        <w:rPr>
          <w:rFonts w:ascii="TimesNewRomanPSMT" w:eastAsia="Times New Roman" w:hAnsi="TimesNewRomanPSMT"/>
        </w:rPr>
      </w:pPr>
      <w:r>
        <w:t xml:space="preserve">All the 3D object on the left side(water-tap) are joint using the same </w:t>
      </w:r>
      <w:r w:rsidRPr="00CE036C">
        <w:rPr>
          <w:rFonts w:ascii="TimesNewRomanPSMT" w:eastAsia="Times New Roman" w:hAnsi="TimesNewRomanPSMT"/>
        </w:rPr>
        <w:t>matrices from your model matrix</w:t>
      </w:r>
      <w:r>
        <w:rPr>
          <w:rFonts w:ascii="TimesNewRomanPSMT" w:eastAsia="Times New Roman" w:hAnsi="TimesNewRomanPSMT"/>
        </w:rPr>
        <w:t>.</w:t>
      </w:r>
    </w:p>
    <w:p w14:paraId="054FDBE4" w14:textId="009780C1" w:rsidR="00CE036C" w:rsidRPr="00697933" w:rsidRDefault="00CE036C" w:rsidP="00697933">
      <w:pPr>
        <w:suppressAutoHyphens w:val="0"/>
        <w:ind w:firstLine="0"/>
        <w:rPr>
          <w:rFonts w:ascii="TimesNewRomanPSMT" w:eastAsia="Times New Roman" w:hAnsi="TimesNewRomanPSMT" w:cs="Times New Roman"/>
        </w:rPr>
      </w:pPr>
    </w:p>
    <w:sectPr w:rsidR="00CE036C" w:rsidRPr="006979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CF6DA" w14:textId="77777777" w:rsidR="00FC4E34" w:rsidRDefault="00FC4E34">
      <w:pPr>
        <w:spacing w:line="240" w:lineRule="auto"/>
      </w:pPr>
      <w:r>
        <w:separator/>
      </w:r>
    </w:p>
  </w:endnote>
  <w:endnote w:type="continuationSeparator" w:id="0">
    <w:p w14:paraId="257CD3B8" w14:textId="77777777" w:rsidR="00FC4E34" w:rsidRDefault="00FC4E34">
      <w:pPr>
        <w:spacing w:line="240" w:lineRule="auto"/>
      </w:pPr>
      <w:r>
        <w:continuationSeparator/>
      </w:r>
    </w:p>
  </w:endnote>
  <w:endnote w:type="continuationNotice" w:id="1">
    <w:p w14:paraId="77E42914" w14:textId="77777777" w:rsidR="00FC4E34" w:rsidRDefault="00FC4E3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E93C7" w14:textId="77777777" w:rsidR="00FC4E34" w:rsidRDefault="00FC4E34">
      <w:pPr>
        <w:spacing w:line="240" w:lineRule="auto"/>
      </w:pPr>
      <w:r>
        <w:separator/>
      </w:r>
    </w:p>
  </w:footnote>
  <w:footnote w:type="continuationSeparator" w:id="0">
    <w:p w14:paraId="65D36248" w14:textId="77777777" w:rsidR="00FC4E34" w:rsidRDefault="00FC4E34">
      <w:pPr>
        <w:spacing w:line="240" w:lineRule="auto"/>
      </w:pPr>
      <w:r>
        <w:continuationSeparator/>
      </w:r>
    </w:p>
  </w:footnote>
  <w:footnote w:type="continuationNotice" w:id="1">
    <w:p w14:paraId="16EDFE8F" w14:textId="77777777" w:rsidR="00FC4E34" w:rsidRDefault="00FC4E3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14F44" w14:textId="6725C3F3" w:rsidR="0090505F" w:rsidRDefault="0090505F">
    <w:pPr>
      <w:pStyle w:val="Header"/>
    </w:pPr>
    <w:r>
      <w:t>Zhang</w:t>
    </w:r>
    <w:r>
      <w:rPr>
        <w:lang w:val="zh-CN" w:bidi="zh-CN"/>
      </w:rPr>
      <w:t xml:space="preserve"> </w:t>
    </w:r>
    <w:r>
      <w:rPr>
        <w:lang w:val="zh-CN" w:bidi="zh-CN"/>
      </w:rPr>
      <w:fldChar w:fldCharType="begin"/>
    </w:r>
    <w:r>
      <w:rPr>
        <w:lang w:val="zh-CN" w:bidi="zh-CN"/>
      </w:rPr>
      <w:instrText xml:space="preserve"> PAGE   \* MERGEFORMAT </w:instrText>
    </w:r>
    <w:r>
      <w:rPr>
        <w:lang w:val="zh-CN" w:bidi="zh-CN"/>
      </w:rPr>
      <w:fldChar w:fldCharType="separate"/>
    </w:r>
    <w:r w:rsidR="003F6BF4">
      <w:rPr>
        <w:noProof/>
        <w:lang w:val="zh-CN" w:bidi="zh-CN"/>
      </w:rPr>
      <w:t>3</w:t>
    </w:r>
    <w:r>
      <w:rPr>
        <w:noProof/>
        <w:lang w:val="zh-CN" w:bidi="zh-C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B81FB" w14:textId="0C6F9009" w:rsidR="0090505F" w:rsidRDefault="0090505F">
    <w:pPr>
      <w:pStyle w:val="Header"/>
    </w:pPr>
    <w:r>
      <w:t>Zhang</w:t>
    </w:r>
    <w:r>
      <w:rPr>
        <w:lang w:val="zh-CN" w:bidi="zh-CN"/>
      </w:rPr>
      <w:t xml:space="preserve"> </w:t>
    </w:r>
    <w:r>
      <w:rPr>
        <w:lang w:val="zh-CN" w:bidi="zh-CN"/>
      </w:rPr>
      <w:fldChar w:fldCharType="begin"/>
    </w:r>
    <w:r>
      <w:rPr>
        <w:lang w:val="zh-CN" w:bidi="zh-CN"/>
      </w:rPr>
      <w:instrText xml:space="preserve"> PAGE   \* MERGEFORMAT </w:instrText>
    </w:r>
    <w:r>
      <w:rPr>
        <w:lang w:val="zh-CN" w:bidi="zh-CN"/>
      </w:rPr>
      <w:fldChar w:fldCharType="separate"/>
    </w:r>
    <w:r w:rsidR="003F6BF4">
      <w:rPr>
        <w:noProof/>
        <w:lang w:val="zh-CN" w:bidi="zh-CN"/>
      </w:rPr>
      <w:t>1</w:t>
    </w:r>
    <w:r>
      <w:rPr>
        <w:noProof/>
        <w:lang w:val="zh-CN" w:bidi="zh-C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79603C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E07AA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335BAA"/>
    <w:multiLevelType w:val="multilevel"/>
    <w:tmpl w:val="82986EB6"/>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1A70722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29E3C4C"/>
    <w:multiLevelType w:val="hybridMultilevel"/>
    <w:tmpl w:val="6256DC96"/>
    <w:lvl w:ilvl="0" w:tplc="0562E4D2">
      <w:start w:val="1"/>
      <w:numFmt w:val="lowerLetter"/>
      <w:pStyle w:val="a"/>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DB07618"/>
    <w:multiLevelType w:val="multilevel"/>
    <w:tmpl w:val="A3C8CF72"/>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3E4A6A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49BD0CE8"/>
    <w:multiLevelType w:val="multilevel"/>
    <w:tmpl w:val="D0504188"/>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4C54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BC4956"/>
    <w:multiLevelType w:val="multilevel"/>
    <w:tmpl w:val="4572ABF8"/>
    <w:styleLink w:val="MLA"/>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B1B5787"/>
    <w:multiLevelType w:val="multilevel"/>
    <w:tmpl w:val="4572ABF8"/>
    <w:numStyleLink w:val="MLA"/>
  </w:abstractNum>
  <w:abstractNum w:abstractNumId="19" w15:restartNumberingAfterBreak="0">
    <w:nsid w:val="5F2B2DE1"/>
    <w:multiLevelType w:val="multilevel"/>
    <w:tmpl w:val="04090023"/>
    <w:lvl w:ilvl="0">
      <w:start w:val="1"/>
      <w:numFmt w:val="upperRoman"/>
      <w:lvlText w:val="文章 %1。"/>
      <w:lvlJc w:val="left"/>
      <w:pPr>
        <w:ind w:left="0" w:firstLine="0"/>
      </w:pPr>
    </w:lvl>
    <w:lvl w:ilvl="1">
      <w:start w:val="1"/>
      <w:numFmt w:val="decimalZero"/>
      <w:isLgl/>
      <w:lvlText w:val="第 %1.%2 节"/>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6AAF03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A392C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7"/>
  </w:num>
  <w:num w:numId="13">
    <w:abstractNumId w:val="18"/>
  </w:num>
  <w:num w:numId="14">
    <w:abstractNumId w:val="14"/>
  </w:num>
  <w:num w:numId="15">
    <w:abstractNumId w:val="20"/>
  </w:num>
  <w:num w:numId="16">
    <w:abstractNumId w:val="16"/>
  </w:num>
  <w:num w:numId="17">
    <w:abstractNumId w:val="11"/>
  </w:num>
  <w:num w:numId="18">
    <w:abstractNumId w:val="10"/>
  </w:num>
  <w:num w:numId="19">
    <w:abstractNumId w:val="15"/>
  </w:num>
  <w:num w:numId="20">
    <w:abstractNumId w:val="21"/>
  </w:num>
  <w:num w:numId="21">
    <w:abstractNumId w:val="13"/>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activeWritingStyle w:appName="MSWord" w:lang="en-US" w:vendorID="64" w:dllVersion="4096" w:nlCheck="1" w:checkStyle="0"/>
  <w:activeWritingStyle w:appName="MSWord" w:lang="en-US" w:vendorID="64" w:dllVersion="0" w:nlCheck="1" w:checkStyle="0"/>
  <w:activeWritingStyle w:appName="MSWord" w:lang="en-US" w:vendorID="64" w:dllVersion="6" w:nlCheck="1" w:checkStyle="1"/>
  <w:activeWritingStyle w:appName="MSWord" w:lang="zh-CN" w:vendorID="64" w:dllVersion="0" w:nlCheck="1" w:checkStyle="1"/>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0697"/>
    <w:rsid w:val="00002B01"/>
    <w:rsid w:val="000137E2"/>
    <w:rsid w:val="00040CBB"/>
    <w:rsid w:val="00065E15"/>
    <w:rsid w:val="00077542"/>
    <w:rsid w:val="00080B60"/>
    <w:rsid w:val="00081DA5"/>
    <w:rsid w:val="000839F5"/>
    <w:rsid w:val="000B44BA"/>
    <w:rsid w:val="000B78C8"/>
    <w:rsid w:val="000D22FE"/>
    <w:rsid w:val="000D3EAB"/>
    <w:rsid w:val="000E486E"/>
    <w:rsid w:val="000F0B21"/>
    <w:rsid w:val="000F4B29"/>
    <w:rsid w:val="001463B2"/>
    <w:rsid w:val="001549AA"/>
    <w:rsid w:val="001554A9"/>
    <w:rsid w:val="001627A0"/>
    <w:rsid w:val="00164250"/>
    <w:rsid w:val="00182A79"/>
    <w:rsid w:val="00186ECB"/>
    <w:rsid w:val="001901F7"/>
    <w:rsid w:val="00196978"/>
    <w:rsid w:val="001D339B"/>
    <w:rsid w:val="001F62C0"/>
    <w:rsid w:val="0020457F"/>
    <w:rsid w:val="00216DDD"/>
    <w:rsid w:val="002310F0"/>
    <w:rsid w:val="00242815"/>
    <w:rsid w:val="00245E02"/>
    <w:rsid w:val="00263E0A"/>
    <w:rsid w:val="00264AB2"/>
    <w:rsid w:val="002701AA"/>
    <w:rsid w:val="00270EA0"/>
    <w:rsid w:val="0027168C"/>
    <w:rsid w:val="002738A1"/>
    <w:rsid w:val="00286DC1"/>
    <w:rsid w:val="002A20DF"/>
    <w:rsid w:val="002C293F"/>
    <w:rsid w:val="002C3179"/>
    <w:rsid w:val="002C7C41"/>
    <w:rsid w:val="002E7301"/>
    <w:rsid w:val="003027F3"/>
    <w:rsid w:val="00302A2D"/>
    <w:rsid w:val="003458A2"/>
    <w:rsid w:val="00353B66"/>
    <w:rsid w:val="00366E3D"/>
    <w:rsid w:val="003675E3"/>
    <w:rsid w:val="00396BCB"/>
    <w:rsid w:val="003C11AD"/>
    <w:rsid w:val="003C3EAE"/>
    <w:rsid w:val="003E2D3B"/>
    <w:rsid w:val="003F6BF4"/>
    <w:rsid w:val="00404297"/>
    <w:rsid w:val="004114CB"/>
    <w:rsid w:val="00421AFE"/>
    <w:rsid w:val="0045378E"/>
    <w:rsid w:val="00471AB5"/>
    <w:rsid w:val="00474FA4"/>
    <w:rsid w:val="004852AC"/>
    <w:rsid w:val="004A14F2"/>
    <w:rsid w:val="004A2675"/>
    <w:rsid w:val="004A4042"/>
    <w:rsid w:val="004B3D6D"/>
    <w:rsid w:val="004D056E"/>
    <w:rsid w:val="004D3DF1"/>
    <w:rsid w:val="004D5413"/>
    <w:rsid w:val="004F28CF"/>
    <w:rsid w:val="004F33EC"/>
    <w:rsid w:val="004F7139"/>
    <w:rsid w:val="005100BA"/>
    <w:rsid w:val="0054236C"/>
    <w:rsid w:val="0054510E"/>
    <w:rsid w:val="005570C6"/>
    <w:rsid w:val="00573568"/>
    <w:rsid w:val="00576272"/>
    <w:rsid w:val="005B74F9"/>
    <w:rsid w:val="005C4131"/>
    <w:rsid w:val="005D22B6"/>
    <w:rsid w:val="005E2A3B"/>
    <w:rsid w:val="005F1859"/>
    <w:rsid w:val="005F2E1B"/>
    <w:rsid w:val="00602E40"/>
    <w:rsid w:val="00606175"/>
    <w:rsid w:val="00623E3B"/>
    <w:rsid w:val="0064088A"/>
    <w:rsid w:val="00651E1E"/>
    <w:rsid w:val="00652A6F"/>
    <w:rsid w:val="00665066"/>
    <w:rsid w:val="00677BEB"/>
    <w:rsid w:val="00680405"/>
    <w:rsid w:val="00691EC1"/>
    <w:rsid w:val="006923A5"/>
    <w:rsid w:val="006964D4"/>
    <w:rsid w:val="00697933"/>
    <w:rsid w:val="006A6AE9"/>
    <w:rsid w:val="006D799D"/>
    <w:rsid w:val="0070305C"/>
    <w:rsid w:val="00711564"/>
    <w:rsid w:val="00714A4F"/>
    <w:rsid w:val="007161D8"/>
    <w:rsid w:val="00732366"/>
    <w:rsid w:val="00740583"/>
    <w:rsid w:val="00773124"/>
    <w:rsid w:val="00773760"/>
    <w:rsid w:val="007748B9"/>
    <w:rsid w:val="007A0247"/>
    <w:rsid w:val="007A04DC"/>
    <w:rsid w:val="007B466D"/>
    <w:rsid w:val="007C53FB"/>
    <w:rsid w:val="007D0A6A"/>
    <w:rsid w:val="007D3102"/>
    <w:rsid w:val="007D321D"/>
    <w:rsid w:val="007E1C5E"/>
    <w:rsid w:val="008067E4"/>
    <w:rsid w:val="00821DCB"/>
    <w:rsid w:val="008552E6"/>
    <w:rsid w:val="00865F95"/>
    <w:rsid w:val="00894953"/>
    <w:rsid w:val="008A309E"/>
    <w:rsid w:val="008A7172"/>
    <w:rsid w:val="008B1419"/>
    <w:rsid w:val="008B7D18"/>
    <w:rsid w:val="008C4E8E"/>
    <w:rsid w:val="008D2B6A"/>
    <w:rsid w:val="008D726F"/>
    <w:rsid w:val="008E3FC4"/>
    <w:rsid w:val="008F1F97"/>
    <w:rsid w:val="008F4052"/>
    <w:rsid w:val="0090505F"/>
    <w:rsid w:val="00907AC7"/>
    <w:rsid w:val="0095109A"/>
    <w:rsid w:val="009547CB"/>
    <w:rsid w:val="009707D1"/>
    <w:rsid w:val="0097187A"/>
    <w:rsid w:val="00981096"/>
    <w:rsid w:val="00983014"/>
    <w:rsid w:val="00996DD4"/>
    <w:rsid w:val="009A49F4"/>
    <w:rsid w:val="009B340E"/>
    <w:rsid w:val="009D4EB3"/>
    <w:rsid w:val="00A27FC2"/>
    <w:rsid w:val="00A31D2E"/>
    <w:rsid w:val="00A51E57"/>
    <w:rsid w:val="00A83D37"/>
    <w:rsid w:val="00A857FC"/>
    <w:rsid w:val="00AA0BDC"/>
    <w:rsid w:val="00AB2BA9"/>
    <w:rsid w:val="00AC0E08"/>
    <w:rsid w:val="00AC632A"/>
    <w:rsid w:val="00AC6D55"/>
    <w:rsid w:val="00AD3B7C"/>
    <w:rsid w:val="00AD3E96"/>
    <w:rsid w:val="00AD45EA"/>
    <w:rsid w:val="00AD6C46"/>
    <w:rsid w:val="00AE225E"/>
    <w:rsid w:val="00AF56D5"/>
    <w:rsid w:val="00B13D1B"/>
    <w:rsid w:val="00B14ABA"/>
    <w:rsid w:val="00B21DCB"/>
    <w:rsid w:val="00B25E9F"/>
    <w:rsid w:val="00B350B0"/>
    <w:rsid w:val="00B54C9C"/>
    <w:rsid w:val="00B60031"/>
    <w:rsid w:val="00B818DF"/>
    <w:rsid w:val="00B81E69"/>
    <w:rsid w:val="00B824A2"/>
    <w:rsid w:val="00B874C1"/>
    <w:rsid w:val="00BA4497"/>
    <w:rsid w:val="00BB6B14"/>
    <w:rsid w:val="00BD2FEF"/>
    <w:rsid w:val="00BD5B30"/>
    <w:rsid w:val="00BE61A0"/>
    <w:rsid w:val="00C02DD1"/>
    <w:rsid w:val="00C2122B"/>
    <w:rsid w:val="00C66129"/>
    <w:rsid w:val="00C71182"/>
    <w:rsid w:val="00C74C6F"/>
    <w:rsid w:val="00C90697"/>
    <w:rsid w:val="00CA1D03"/>
    <w:rsid w:val="00CB4954"/>
    <w:rsid w:val="00CC4630"/>
    <w:rsid w:val="00CE036C"/>
    <w:rsid w:val="00D01ACE"/>
    <w:rsid w:val="00D03452"/>
    <w:rsid w:val="00D2780C"/>
    <w:rsid w:val="00D32588"/>
    <w:rsid w:val="00D4150F"/>
    <w:rsid w:val="00D43112"/>
    <w:rsid w:val="00D45E61"/>
    <w:rsid w:val="00D52117"/>
    <w:rsid w:val="00D7082B"/>
    <w:rsid w:val="00D80DAE"/>
    <w:rsid w:val="00D84052"/>
    <w:rsid w:val="00D8613E"/>
    <w:rsid w:val="00DA2B7A"/>
    <w:rsid w:val="00DA5521"/>
    <w:rsid w:val="00DB0D39"/>
    <w:rsid w:val="00DB72A4"/>
    <w:rsid w:val="00DC4182"/>
    <w:rsid w:val="00DD7CF3"/>
    <w:rsid w:val="00DE393F"/>
    <w:rsid w:val="00DF0A8B"/>
    <w:rsid w:val="00E05644"/>
    <w:rsid w:val="00E14005"/>
    <w:rsid w:val="00E248AC"/>
    <w:rsid w:val="00E30087"/>
    <w:rsid w:val="00E338FF"/>
    <w:rsid w:val="00E36107"/>
    <w:rsid w:val="00E41E5D"/>
    <w:rsid w:val="00E50164"/>
    <w:rsid w:val="00E55FC7"/>
    <w:rsid w:val="00E614DD"/>
    <w:rsid w:val="00E80DC8"/>
    <w:rsid w:val="00E80F87"/>
    <w:rsid w:val="00E86CC5"/>
    <w:rsid w:val="00EA1533"/>
    <w:rsid w:val="00ED334F"/>
    <w:rsid w:val="00ED369F"/>
    <w:rsid w:val="00EE1813"/>
    <w:rsid w:val="00EF60E9"/>
    <w:rsid w:val="00EF7B3B"/>
    <w:rsid w:val="00F02716"/>
    <w:rsid w:val="00F03240"/>
    <w:rsid w:val="00F0484B"/>
    <w:rsid w:val="00F4303D"/>
    <w:rsid w:val="00F71F9A"/>
    <w:rsid w:val="00F93AF5"/>
    <w:rsid w:val="00F9444C"/>
    <w:rsid w:val="00FA7D31"/>
    <w:rsid w:val="00FC4E34"/>
    <w:rsid w:val="00FC7F6B"/>
    <w:rsid w:val="00FE69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BBE3E7"/>
  <w15:chartTrackingRefBased/>
  <w15:docId w15:val="{12F710BF-C427-4E2C-8005-B593628DA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3"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8"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44C"/>
    <w:pPr>
      <w:suppressAutoHyphens/>
    </w:pPr>
  </w:style>
  <w:style w:type="paragraph" w:styleId="Heading1">
    <w:name w:val="heading 1"/>
    <w:basedOn w:val="Normal"/>
    <w:next w:val="Normal"/>
    <w:link w:val="Heading1Char"/>
    <w:uiPriority w:val="9"/>
    <w:qFormat/>
    <w:rsid w:val="000B78C8"/>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unhideWhenUsed/>
    <w:qFormat/>
    <w:rsid w:val="000B78C8"/>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rsid w:val="000B78C8"/>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rsid w:val="000B78C8"/>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rsid w:val="000B78C8"/>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0B78C8"/>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rsid w:val="000B78C8"/>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rsid w:val="000B78C8"/>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rsid w:val="000B78C8"/>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rsid w:val="00040CBB"/>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040CBB"/>
    <w:rPr>
      <w:rFonts w:ascii="Segoe UI" w:hAnsi="Segoe UI" w:cs="Segoe UI"/>
      <w:sz w:val="22"/>
      <w:szCs w:val="18"/>
    </w:rPr>
  </w:style>
  <w:style w:type="paragraph" w:styleId="Bibliography">
    <w:name w:val="Bibliography"/>
    <w:basedOn w:val="Normal"/>
    <w:next w:val="Normal"/>
    <w:uiPriority w:val="8"/>
    <w:unhideWhenUsed/>
    <w:qFormat/>
    <w:pPr>
      <w:ind w:left="720" w:hanging="720"/>
    </w:pPr>
  </w:style>
  <w:style w:type="paragraph" w:styleId="BlockText">
    <w:name w:val="Block Text"/>
    <w:basedOn w:val="Normal"/>
    <w:uiPriority w:val="99"/>
    <w:semiHidden/>
    <w:unhideWhenUsed/>
    <w:rsid w:val="00B818DF"/>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rsid w:val="00040CBB"/>
    <w:pPr>
      <w:spacing w:after="120"/>
      <w:ind w:firstLine="0"/>
    </w:pPr>
    <w:rPr>
      <w:sz w:val="22"/>
      <w:szCs w:val="16"/>
    </w:rPr>
  </w:style>
  <w:style w:type="character" w:customStyle="1" w:styleId="BodyText3Char">
    <w:name w:val="Body Text 3 Char"/>
    <w:basedOn w:val="DefaultParagraphFont"/>
    <w:link w:val="BodyText3"/>
    <w:uiPriority w:val="99"/>
    <w:semiHidden/>
    <w:rsid w:val="00040CBB"/>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rsid w:val="00040CBB"/>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040CBB"/>
    <w:rPr>
      <w:sz w:val="22"/>
      <w:szCs w:val="16"/>
    </w:rPr>
  </w:style>
  <w:style w:type="paragraph" w:styleId="Caption">
    <w:name w:val="caption"/>
    <w:basedOn w:val="Normal"/>
    <w:next w:val="Normal"/>
    <w:uiPriority w:val="35"/>
    <w:unhideWhenUsed/>
    <w:qFormat/>
    <w:rsid w:val="00245E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rsid w:val="00040CBB"/>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040CBB"/>
    <w:rPr>
      <w:sz w:val="22"/>
      <w:szCs w:val="20"/>
    </w:rPr>
  </w:style>
  <w:style w:type="paragraph" w:styleId="CommentSubject">
    <w:name w:val="annotation subject"/>
    <w:basedOn w:val="CommentText"/>
    <w:next w:val="CommentText"/>
    <w:link w:val="CommentSubjectChar"/>
    <w:uiPriority w:val="99"/>
    <w:semiHidden/>
    <w:unhideWhenUsed/>
    <w:rsid w:val="00040CBB"/>
    <w:rPr>
      <w:b/>
      <w:bCs/>
    </w:rPr>
  </w:style>
  <w:style w:type="character" w:customStyle="1" w:styleId="CommentSubjectChar">
    <w:name w:val="Comment Subject Char"/>
    <w:basedOn w:val="CommentTextChar"/>
    <w:link w:val="CommentSubject"/>
    <w:uiPriority w:val="99"/>
    <w:semiHidden/>
    <w:rsid w:val="00040CBB"/>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rsid w:val="00040CBB"/>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040CBB"/>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040CBB"/>
    <w:pPr>
      <w:spacing w:line="240" w:lineRule="auto"/>
      <w:ind w:firstLine="0"/>
    </w:pPr>
    <w:rPr>
      <w:rFonts w:asciiTheme="majorHAnsi" w:eastAsiaTheme="majorEastAsia" w:hAnsiTheme="majorHAnsi" w:cstheme="majorBidi"/>
      <w:sz w:val="22"/>
      <w:szCs w:val="20"/>
    </w:rPr>
  </w:style>
  <w:style w:type="paragraph" w:customStyle="1" w:styleId="a0">
    <w:name w:val="表格标题"/>
    <w:basedOn w:val="Normal"/>
    <w:next w:val="Normal"/>
    <w:uiPriority w:val="4"/>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rsid w:val="00040CBB"/>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040CBB"/>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rsid w:val="00040CBB"/>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2"/>
      <w:szCs w:val="20"/>
    </w:rPr>
  </w:style>
  <w:style w:type="character" w:customStyle="1" w:styleId="MacroTextChar">
    <w:name w:val="Macro Text Char"/>
    <w:basedOn w:val="DefaultParagraphFont"/>
    <w:link w:val="MacroText"/>
    <w:uiPriority w:val="99"/>
    <w:semiHidden/>
    <w:rsid w:val="00040CBB"/>
    <w:rPr>
      <w:rFonts w:ascii="Consolas" w:hAnsi="Consolas" w:cs="Consolas"/>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rsid w:val="00040CBB"/>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040CBB"/>
    <w:rPr>
      <w:rFonts w:ascii="Consolas" w:hAnsi="Consolas" w:cs="Consolas"/>
      <w:sz w:val="22"/>
      <w:szCs w:val="21"/>
    </w:rPr>
  </w:style>
  <w:style w:type="paragraph" w:styleId="Quote">
    <w:name w:val="Quote"/>
    <w:basedOn w:val="Normal"/>
    <w:next w:val="Normal"/>
    <w:link w:val="QuoteChar"/>
    <w:uiPriority w:val="3"/>
    <w:qFormat/>
    <w:pPr>
      <w:ind w:left="1440" w:firstLine="0"/>
    </w:pPr>
  </w:style>
  <w:style w:type="character" w:customStyle="1" w:styleId="QuoteChar">
    <w:name w:val="Quote Char"/>
    <w:basedOn w:val="DefaultParagraphFont"/>
    <w:link w:val="Quote"/>
    <w:uiPriority w:val="3"/>
    <w:rsid w:val="004A267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1"/>
    <w:qFormat/>
    <w:rsid w:val="001463B2"/>
    <w:pPr>
      <w:ind w:firstLine="0"/>
      <w:jc w:val="center"/>
    </w:pPr>
    <w:rPr>
      <w:rFonts w:asciiTheme="majorHAnsi" w:eastAsiaTheme="majorEastAsia" w:hAnsiTheme="majorHAnsi" w:cstheme="majorBidi"/>
      <w:kern w:val="28"/>
    </w:rPr>
  </w:style>
  <w:style w:type="character" w:customStyle="1" w:styleId="TitleChar">
    <w:name w:val="Title Char"/>
    <w:basedOn w:val="DefaultParagraphFont"/>
    <w:link w:val="Title"/>
    <w:uiPriority w:val="1"/>
    <w:rsid w:val="001463B2"/>
    <w:rPr>
      <w:rFonts w:asciiTheme="majorHAnsi" w:eastAsiaTheme="majorEastAsia" w:hAnsiTheme="majorHAnsi" w:cstheme="majorBidi"/>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sid w:val="00B818DF"/>
    <w:rPr>
      <w:color w:val="595959" w:themeColor="text1" w:themeTint="A6"/>
    </w:rPr>
  </w:style>
  <w:style w:type="character" w:styleId="Emphasis">
    <w:name w:val="Emphasis"/>
    <w:basedOn w:val="DefaultParagraphFont"/>
    <w:uiPriority w:val="8"/>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0">
    <w:name w:val="MLA 研究论文表"/>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a1">
    <w:name w:val="表格来源"/>
    <w:basedOn w:val="a0"/>
    <w:next w:val="Normal"/>
    <w:uiPriority w:val="5"/>
    <w:qFormat/>
    <w:pPr>
      <w:spacing w:before="240"/>
    </w:pPr>
  </w:style>
  <w:style w:type="paragraph" w:customStyle="1" w:styleId="a">
    <w:name w:val="表格备注"/>
    <w:basedOn w:val="Normal"/>
    <w:uiPriority w:val="6"/>
    <w:qFormat/>
    <w:pPr>
      <w:numPr>
        <w:numId w:val="11"/>
      </w:numPr>
    </w:pPr>
  </w:style>
  <w:style w:type="paragraph" w:customStyle="1" w:styleId="a2">
    <w:name w:val="节标题"/>
    <w:basedOn w:val="Normal"/>
    <w:next w:val="Normal"/>
    <w:uiPriority w:val="7"/>
    <w:qFormat/>
    <w:pPr>
      <w:pageBreakBefore/>
      <w:ind w:firstLine="0"/>
      <w:jc w:val="center"/>
      <w:outlineLvl w:val="0"/>
    </w:pPr>
  </w:style>
  <w:style w:type="numbering" w:customStyle="1" w:styleId="MLA">
    <w:name w:val="MLA 大纲"/>
    <w:uiPriority w:val="99"/>
    <w:pPr>
      <w:numPr>
        <w:numId w:val="12"/>
      </w:numPr>
    </w:pPr>
  </w:style>
  <w:style w:type="paragraph" w:styleId="Footer">
    <w:name w:val="footer"/>
    <w:basedOn w:val="Normal"/>
    <w:link w:val="FooterChar"/>
    <w:uiPriority w:val="99"/>
    <w:unhideWhenUsed/>
    <w:rsid w:val="001463B2"/>
    <w:pPr>
      <w:spacing w:line="240" w:lineRule="auto"/>
    </w:pPr>
  </w:style>
  <w:style w:type="character" w:customStyle="1" w:styleId="FooterChar">
    <w:name w:val="Footer Char"/>
    <w:basedOn w:val="DefaultParagraphFont"/>
    <w:link w:val="Footer"/>
    <w:uiPriority w:val="99"/>
    <w:rsid w:val="001463B2"/>
  </w:style>
  <w:style w:type="character" w:styleId="IntenseEmphasis">
    <w:name w:val="Intense Emphasis"/>
    <w:basedOn w:val="DefaultParagraphFont"/>
    <w:uiPriority w:val="21"/>
    <w:semiHidden/>
    <w:unhideWhenUsed/>
    <w:qFormat/>
    <w:rsid w:val="004F7139"/>
    <w:rPr>
      <w:i/>
      <w:iCs/>
      <w:color w:val="595959" w:themeColor="text1" w:themeTint="A6"/>
    </w:rPr>
  </w:style>
  <w:style w:type="paragraph" w:styleId="IntenseQuote">
    <w:name w:val="Intense Quote"/>
    <w:basedOn w:val="Normal"/>
    <w:next w:val="Normal"/>
    <w:link w:val="IntenseQuoteChar"/>
    <w:uiPriority w:val="30"/>
    <w:semiHidden/>
    <w:unhideWhenUsed/>
    <w:qFormat/>
    <w:rsid w:val="004F7139"/>
    <w:pPr>
      <w:pBdr>
        <w:top w:val="single" w:sz="4" w:space="10" w:color="595959" w:themeColor="text1" w:themeTint="A6"/>
        <w:bottom w:val="single" w:sz="4" w:space="10" w:color="595959" w:themeColor="text1" w:themeTint="A6"/>
      </w:pBdr>
      <w:spacing w:before="360" w:after="360"/>
      <w:ind w:left="864" w:right="864"/>
      <w:jc w:val="center"/>
    </w:pPr>
    <w:rPr>
      <w:i/>
      <w:iCs/>
      <w:color w:val="595959" w:themeColor="text1" w:themeTint="A6"/>
    </w:rPr>
  </w:style>
  <w:style w:type="character" w:customStyle="1" w:styleId="IntenseQuoteChar">
    <w:name w:val="Intense Quote Char"/>
    <w:basedOn w:val="DefaultParagraphFont"/>
    <w:link w:val="IntenseQuote"/>
    <w:uiPriority w:val="30"/>
    <w:semiHidden/>
    <w:rsid w:val="004F7139"/>
    <w:rPr>
      <w:i/>
      <w:iCs/>
      <w:color w:val="595959" w:themeColor="text1" w:themeTint="A6"/>
    </w:rPr>
  </w:style>
  <w:style w:type="character" w:styleId="IntenseReference">
    <w:name w:val="Intense Reference"/>
    <w:basedOn w:val="DefaultParagraphFont"/>
    <w:uiPriority w:val="32"/>
    <w:semiHidden/>
    <w:unhideWhenUsed/>
    <w:qFormat/>
    <w:rsid w:val="004F7139"/>
    <w:rPr>
      <w:b/>
      <w:bCs/>
      <w:smallCaps/>
      <w:color w:val="595959" w:themeColor="text1" w:themeTint="A6"/>
      <w:spacing w:val="5"/>
    </w:rPr>
  </w:style>
  <w:style w:type="character" w:styleId="FollowedHyperlink">
    <w:name w:val="FollowedHyperlink"/>
    <w:basedOn w:val="DefaultParagraphFont"/>
    <w:uiPriority w:val="99"/>
    <w:semiHidden/>
    <w:unhideWhenUsed/>
    <w:rsid w:val="00B818DF"/>
    <w:rPr>
      <w:color w:val="595959" w:themeColor="text1" w:themeTint="A6"/>
      <w:u w:val="single"/>
    </w:rPr>
  </w:style>
  <w:style w:type="character" w:styleId="CommentReference">
    <w:name w:val="annotation reference"/>
    <w:basedOn w:val="DefaultParagraphFont"/>
    <w:uiPriority w:val="99"/>
    <w:semiHidden/>
    <w:unhideWhenUsed/>
    <w:rsid w:val="007C53FB"/>
    <w:rPr>
      <w:sz w:val="22"/>
      <w:szCs w:val="16"/>
    </w:rPr>
  </w:style>
  <w:style w:type="character" w:styleId="HTMLCode">
    <w:name w:val="HTML Code"/>
    <w:basedOn w:val="DefaultParagraphFont"/>
    <w:uiPriority w:val="99"/>
    <w:semiHidden/>
    <w:unhideWhenUsed/>
    <w:rsid w:val="00040CBB"/>
    <w:rPr>
      <w:rFonts w:ascii="Consolas" w:hAnsi="Consolas"/>
      <w:sz w:val="22"/>
      <w:szCs w:val="20"/>
    </w:rPr>
  </w:style>
  <w:style w:type="character" w:styleId="HTMLKeyboard">
    <w:name w:val="HTML Keyboard"/>
    <w:basedOn w:val="DefaultParagraphFont"/>
    <w:uiPriority w:val="99"/>
    <w:semiHidden/>
    <w:unhideWhenUsed/>
    <w:rsid w:val="00040CBB"/>
    <w:rPr>
      <w:rFonts w:ascii="Consolas" w:hAnsi="Consolas"/>
      <w:sz w:val="22"/>
      <w:szCs w:val="20"/>
    </w:rPr>
  </w:style>
  <w:style w:type="character" w:styleId="HTMLTypewriter">
    <w:name w:val="HTML Typewriter"/>
    <w:basedOn w:val="DefaultParagraphFont"/>
    <w:uiPriority w:val="99"/>
    <w:semiHidden/>
    <w:unhideWhenUsed/>
    <w:rsid w:val="00040CBB"/>
    <w:rPr>
      <w:rFonts w:ascii="Consolas" w:hAnsi="Consolas"/>
      <w:sz w:val="22"/>
      <w:szCs w:val="20"/>
    </w:rPr>
  </w:style>
  <w:style w:type="character" w:styleId="Hyperlink">
    <w:name w:val="Hyperlink"/>
    <w:basedOn w:val="DefaultParagraphFont"/>
    <w:uiPriority w:val="99"/>
    <w:unhideWhenUsed/>
    <w:rsid w:val="00C90697"/>
    <w:rPr>
      <w:color w:val="5F5F5F" w:themeColor="hyperlink"/>
      <w:u w:val="single"/>
    </w:rPr>
  </w:style>
  <w:style w:type="character" w:customStyle="1" w:styleId="1">
    <w:name w:val="未处理的提及1"/>
    <w:basedOn w:val="DefaultParagraphFont"/>
    <w:uiPriority w:val="99"/>
    <w:semiHidden/>
    <w:unhideWhenUsed/>
    <w:rsid w:val="003C3E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29275608">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295918939">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58774060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22157242">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790978649">
      <w:bodyDiv w:val="1"/>
      <w:marLeft w:val="0"/>
      <w:marRight w:val="0"/>
      <w:marTop w:val="0"/>
      <w:marBottom w:val="0"/>
      <w:divBdr>
        <w:top w:val="none" w:sz="0" w:space="0" w:color="auto"/>
        <w:left w:val="none" w:sz="0" w:space="0" w:color="auto"/>
        <w:bottom w:val="none" w:sz="0" w:space="0" w:color="auto"/>
        <w:right w:val="none" w:sz="0" w:space="0" w:color="auto"/>
      </w:divBdr>
    </w:div>
    <w:div w:id="929266910">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986664988">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36798311">
      <w:bodyDiv w:val="1"/>
      <w:marLeft w:val="0"/>
      <w:marRight w:val="0"/>
      <w:marTop w:val="0"/>
      <w:marBottom w:val="0"/>
      <w:divBdr>
        <w:top w:val="none" w:sz="0" w:space="0" w:color="auto"/>
        <w:left w:val="none" w:sz="0" w:space="0" w:color="auto"/>
        <w:bottom w:val="none" w:sz="0" w:space="0" w:color="auto"/>
        <w:right w:val="none" w:sz="0" w:space="0" w:color="auto"/>
      </w:divBdr>
    </w:div>
    <w:div w:id="1164321403">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270237524">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389036087">
      <w:bodyDiv w:val="1"/>
      <w:marLeft w:val="0"/>
      <w:marRight w:val="0"/>
      <w:marTop w:val="0"/>
      <w:marBottom w:val="0"/>
      <w:divBdr>
        <w:top w:val="none" w:sz="0" w:space="0" w:color="auto"/>
        <w:left w:val="none" w:sz="0" w:space="0" w:color="auto"/>
        <w:bottom w:val="none" w:sz="0" w:space="0" w:color="auto"/>
        <w:right w:val="none" w:sz="0" w:space="0" w:color="auto"/>
      </w:divBdr>
    </w:div>
    <w:div w:id="1468359497">
      <w:bodyDiv w:val="1"/>
      <w:marLeft w:val="0"/>
      <w:marRight w:val="0"/>
      <w:marTop w:val="0"/>
      <w:marBottom w:val="0"/>
      <w:divBdr>
        <w:top w:val="none" w:sz="0" w:space="0" w:color="auto"/>
        <w:left w:val="none" w:sz="0" w:space="0" w:color="auto"/>
        <w:bottom w:val="none" w:sz="0" w:space="0" w:color="auto"/>
        <w:right w:val="none" w:sz="0" w:space="0" w:color="auto"/>
      </w:divBdr>
      <w:divsChild>
        <w:div w:id="746652618">
          <w:marLeft w:val="0"/>
          <w:marRight w:val="0"/>
          <w:marTop w:val="0"/>
          <w:marBottom w:val="0"/>
          <w:divBdr>
            <w:top w:val="none" w:sz="0" w:space="0" w:color="auto"/>
            <w:left w:val="none" w:sz="0" w:space="0" w:color="auto"/>
            <w:bottom w:val="none" w:sz="0" w:space="0" w:color="auto"/>
            <w:right w:val="none" w:sz="0" w:space="0" w:color="auto"/>
          </w:divBdr>
          <w:divsChild>
            <w:div w:id="1363943200">
              <w:marLeft w:val="0"/>
              <w:marRight w:val="0"/>
              <w:marTop w:val="0"/>
              <w:marBottom w:val="0"/>
              <w:divBdr>
                <w:top w:val="none" w:sz="0" w:space="0" w:color="auto"/>
                <w:left w:val="none" w:sz="0" w:space="0" w:color="auto"/>
                <w:bottom w:val="none" w:sz="0" w:space="0" w:color="auto"/>
                <w:right w:val="none" w:sz="0" w:space="0" w:color="auto"/>
              </w:divBdr>
              <w:divsChild>
                <w:div w:id="1215653697">
                  <w:marLeft w:val="0"/>
                  <w:marRight w:val="0"/>
                  <w:marTop w:val="0"/>
                  <w:marBottom w:val="0"/>
                  <w:divBdr>
                    <w:top w:val="none" w:sz="0" w:space="0" w:color="auto"/>
                    <w:left w:val="none" w:sz="0" w:space="0" w:color="auto"/>
                    <w:bottom w:val="none" w:sz="0" w:space="0" w:color="auto"/>
                    <w:right w:val="none" w:sz="0" w:space="0" w:color="auto"/>
                  </w:divBdr>
                  <w:divsChild>
                    <w:div w:id="419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774858348">
      <w:bodyDiv w:val="1"/>
      <w:marLeft w:val="0"/>
      <w:marRight w:val="0"/>
      <w:marTop w:val="0"/>
      <w:marBottom w:val="0"/>
      <w:divBdr>
        <w:top w:val="none" w:sz="0" w:space="0" w:color="auto"/>
        <w:left w:val="none" w:sz="0" w:space="0" w:color="auto"/>
        <w:bottom w:val="none" w:sz="0" w:space="0" w:color="auto"/>
        <w:right w:val="none" w:sz="0" w:space="0" w:color="auto"/>
      </w:divBdr>
    </w:div>
    <w:div w:id="1785687403">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76502228">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919558046">
      <w:bodyDiv w:val="1"/>
      <w:marLeft w:val="0"/>
      <w:marRight w:val="0"/>
      <w:marTop w:val="0"/>
      <w:marBottom w:val="0"/>
      <w:divBdr>
        <w:top w:val="none" w:sz="0" w:space="0" w:color="auto"/>
        <w:left w:val="none" w:sz="0" w:space="0" w:color="auto"/>
        <w:bottom w:val="none" w:sz="0" w:space="0" w:color="auto"/>
        <w:right w:val="none" w:sz="0" w:space="0" w:color="auto"/>
      </w:divBdr>
    </w:div>
    <w:div w:id="2017421617">
      <w:bodyDiv w:val="1"/>
      <w:marLeft w:val="0"/>
      <w:marRight w:val="0"/>
      <w:marTop w:val="0"/>
      <w:marBottom w:val="0"/>
      <w:divBdr>
        <w:top w:val="none" w:sz="0" w:space="0" w:color="auto"/>
        <w:left w:val="none" w:sz="0" w:space="0" w:color="auto"/>
        <w:bottom w:val="none" w:sz="0" w:space="0" w:color="auto"/>
        <w:right w:val="none" w:sz="0" w:space="0" w:color="auto"/>
      </w:divBdr>
    </w:div>
    <w:div w:id="2102338300">
      <w:bodyDiv w:val="1"/>
      <w:marLeft w:val="0"/>
      <w:marRight w:val="0"/>
      <w:marTop w:val="0"/>
      <w:marBottom w:val="0"/>
      <w:divBdr>
        <w:top w:val="none" w:sz="0" w:space="0" w:color="auto"/>
        <w:left w:val="none" w:sz="0" w:space="0" w:color="auto"/>
        <w:bottom w:val="none" w:sz="0" w:space="0" w:color="auto"/>
        <w:right w:val="none" w:sz="0" w:space="0" w:color="auto"/>
      </w:divBdr>
      <w:divsChild>
        <w:div w:id="524245945">
          <w:marLeft w:val="0"/>
          <w:marRight w:val="0"/>
          <w:marTop w:val="0"/>
          <w:marBottom w:val="0"/>
          <w:divBdr>
            <w:top w:val="none" w:sz="0" w:space="0" w:color="auto"/>
            <w:left w:val="none" w:sz="0" w:space="0" w:color="auto"/>
            <w:bottom w:val="none" w:sz="0" w:space="0" w:color="auto"/>
            <w:right w:val="none" w:sz="0" w:space="0" w:color="auto"/>
          </w:divBdr>
          <w:divsChild>
            <w:div w:id="1969898745">
              <w:marLeft w:val="0"/>
              <w:marRight w:val="0"/>
              <w:marTop w:val="0"/>
              <w:marBottom w:val="0"/>
              <w:divBdr>
                <w:top w:val="none" w:sz="0" w:space="0" w:color="auto"/>
                <w:left w:val="none" w:sz="0" w:space="0" w:color="auto"/>
                <w:bottom w:val="none" w:sz="0" w:space="0" w:color="auto"/>
                <w:right w:val="none" w:sz="0" w:space="0" w:color="auto"/>
              </w:divBdr>
              <w:divsChild>
                <w:div w:id="93691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ngxiang\AppData\Roaming\Microsoft\Templates\MLA%20&#26679;&#24335;&#32440;&#24352;.dotx" TargetMode="Externa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7C308-81B3-4708-9EF2-E7C847096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样式纸张</Template>
  <TotalTime>247</TotalTime>
  <Pages>1</Pages>
  <Words>208</Words>
  <Characters>1189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Pengxiang Zhang</dc:creator>
  <cp:keywords/>
  <dc:description/>
  <cp:lastModifiedBy>Pengxiang Zhang</cp:lastModifiedBy>
  <cp:revision>159</cp:revision>
  <cp:lastPrinted>2021-11-16T00:32:00Z</cp:lastPrinted>
  <dcterms:created xsi:type="dcterms:W3CDTF">2019-04-03T00:42:00Z</dcterms:created>
  <dcterms:modified xsi:type="dcterms:W3CDTF">2021-11-16T00:32:00Z</dcterms:modified>
  <cp:version/>
</cp:coreProperties>
</file>